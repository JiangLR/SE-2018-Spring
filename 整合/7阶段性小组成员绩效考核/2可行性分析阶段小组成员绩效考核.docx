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可行性分析阶段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 w:colFirst="3" w:colLast="3"/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23C58"/>
    <w:rsid w:val="00733309"/>
    <w:rsid w:val="043E6BB5"/>
    <w:rsid w:val="491D1918"/>
    <w:rsid w:val="63D3753E"/>
    <w:rsid w:val="69123C5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2018-05-19T11:57:00Z</dcterms:created>
  <dc:creator>可乐</dc:creator>
  <cp:lastModifiedBy>可乐</cp:lastModifiedBy>
  <dcterms:modified xsi:type="dcterms:W3CDTF">2018-05-19T12:38:41Z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