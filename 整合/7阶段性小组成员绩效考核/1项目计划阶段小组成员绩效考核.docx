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项目计划阶段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1167E"/>
    <w:rsid w:val="09300751"/>
    <w:rsid w:val="2C3E7615"/>
    <w:rsid w:val="3331167E"/>
    <w:rsid w:val="4A136D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2018-05-19T12:00:00Z</dcterms:created>
  <dc:creator>可乐</dc:creator>
  <cp:lastModifiedBy>可乐</cp:lastModifiedBy>
  <dcterms:modified xsi:type="dcterms:W3CDTF">2018-05-19T12:33:37Z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