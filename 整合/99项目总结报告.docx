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感想与体会：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>陈佳敏：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这次我们小组的项目没有做的很好，但是小组成员都挺好的，只是刚开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始大家没有安排好时间的分配，做自己部分的时候也没有和他们太多沟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通，导致前端并没有用我设计的RP，需求也改了。最后时间很赶，还有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很多东西没完成，但大家都很认真算完成了这次的任务吧。这学期对自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己的偷懒很后悔，就没有学那些代码的东西，暑假、下学期一定先自学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一些感兴趣的真正有用的知识，让自己不觉得那么无用吧。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徐毓茜：第一次上杨枨老师的课，在上这个课之前早就听闻杨枨老师的大名，或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许就是因为听得多了，当真正接触到这个课堂的时候，感觉并没有听说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中的那么可怕。相比其他的课，这节课的课堂气氛要显得严肃得多，这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给我们的无形的压力，让我们自己自觉认真听讲。这个学期的小组合作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感觉还是挺好的，深知自己在后期实现阶段可能帮不上什么大忙，所以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前期在文字叙述较多的阶段多多帮忙，我们有出现前期的决策失误，有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出现实现阶段技术实施的错误，后来可以说是陷入一个尴尬的境况，但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是四个人经过努力，稍微挽救了下局面。团队协作是一件困难又有趣的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事情，就算是写文档也可以学到很多东西，感觉这个学期收益颇多，希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望下个学期再接再厉。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江亮儒：第一次以小组为单位开发软件，、但是一开始就给自己挖了一个大坑，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选择了二手交易平台这个棘手的项目，但是因为小组成员技术也是比较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拔尖的，肯钻研的，也算基本完成了预期。而且在一开始技术选型的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候，面对琳琅满目的技术语言，选择了一个比较没现成例子的技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术语言，所以只能靠自己摸索，同时还得上其他课程这对我们造成了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极大的困难。在这次团队工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作中学习到了很多，让我认识到了开发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一款软件不仅仅是需要过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硬的开发技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术，而且开发理念和对开发过程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的宏观掌控也是非常重要的，这个学期的学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习让我真正觉得自己是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一个从事软工开发的人。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马益亮：软件工程第一节课，杨枨老师就要我们组队，花费一个学期的时间合作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开发一个软件。一开始，我觉得非常有趣。因为这节课既能让我们锻炼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团队协作，又让我们体验自己开发做软件，让我真正感受到了自己是软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件工程的学生。可是，现实往往很骨感。自己什么都不会，不管是js还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是html都要从零开始学习，我感到非常的吃力。团队协作方面，因为没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有明确的战略目标和严格的规范，也是举步维艰。不过，随着软件工程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课程的学习，我们制定的明确的目标以及分期任务，不管是学习效率还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是团队协作效率都得到了极大的提升。这个学期，我收益颇多。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遇到的瓶颈：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项目复杂、难度大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决策失误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开发人员沟通不足导致编程困难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遇到瓶颈没有及时向老师求助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hanging="840" w:hanging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收获：</w:t>
      </w:r>
      <w:r>
        <w:rPr>
          <w:rFonts w:hint="eastAsia"/>
          <w:sz w:val="24"/>
          <w:szCs w:val="24"/>
          <w:lang w:val="en-US" w:eastAsia="zh-CN"/>
        </w:rPr>
        <w:t>小组成员要同心协力，一个人的工作质量不佳可能会导致整个项目落后，但是一旦出现瓶颈找到问题后，不能急于怪罪，要一起想办法解决当下的问题才是关键，这个学期磕磕碰碰，希望可以吸取教训，下个学期继续加油，把项目做好，大家共同进步。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绩效评价：陈佳敏：90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徐毓茜：93</w:t>
      </w:r>
    </w:p>
    <w:p>
      <w:p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江亮儒：92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马益亮：95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9319B"/>
    <w:rsid w:val="1109319B"/>
    <w:rsid w:val="6D535020"/>
    <w:rsid w:val="727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2018-06-27T07:43:00Z</dcterms:created>
  <dc:creator>可乐</dc:creator>
  <cp:lastModifiedBy>可乐</cp:lastModifiedBy>
  <dcterms:modified xsi:type="dcterms:W3CDTF">2018-06-27T08:04:06Z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