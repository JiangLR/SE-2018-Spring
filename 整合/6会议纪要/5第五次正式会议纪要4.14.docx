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2018.4.14     上午9:00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现状分析：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1、项目需要进一步完全确认：要做什么，解决什么问题，预期效果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2、可行性分析存在着一些问题，比如经济可行性不够完整，需要修改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3、系统流程图与数据流图需要修改完善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总体任务：可行性分析报告的再次修改完善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修改根据：软件工程基础课程记录4.12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分工：徐毓茜：项目计划、可行性分析报告规范修改确定，文字细节修改，SWOT分析书写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陈佳敏：数据字典、系统总体设计图修改、rp的进一步学习及初步设计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江亮儒、马益亮：数据流图修改，技术可行性的讨论总结、技术方面书写的审核修改</w:t>
            </w:r>
            <w:bookmarkStart w:id="0" w:name="_GoBack"/>
            <w:bookmarkEnd w:id="0"/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007E2"/>
    <w:rsid w:val="061F0BB5"/>
    <w:rsid w:val="36AA2786"/>
    <w:rsid w:val="5FEA6181"/>
    <w:rsid w:val="6D5007E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2018-04-15T07:47:00Z</dcterms:created>
  <dc:creator>可乐</dc:creator>
  <cp:lastModifiedBy>可乐</cp:lastModifiedBy>
  <dcterms:modified xsi:type="dcterms:W3CDTF">2018-04-16T12:51:52Z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