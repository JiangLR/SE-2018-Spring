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</w:p>
    <w:p>
      <w:pPr>
        <w:pStyle w:val="9"/>
        <w:rPr>
          <w:sz w:val="44"/>
          <w:szCs w:val="44"/>
        </w:rPr>
      </w:pPr>
      <w:bookmarkStart w:id="0" w:name="_Toc19778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2018-4-15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ind w:firstLine="640" w:firstLineChars="200"/>
        <w:jc w:val="center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2018-3-16至2018-3-18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2018-3-22至2018-3-25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对项目定义、项目目标的确认，修改含糊不确切词汇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bookmarkStart w:id="69" w:name="_GoBack"/>
      <w:bookmarkEnd w:id="69"/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_Toc19778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_Toc23075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_Toc17897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_Toc18824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_Toc12099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_Toc7162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_Toc27920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_Toc8529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_Toc1651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_Toc10253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_Toc3123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_Toc2554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_Toc30317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_Toc8815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_Toc9603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_Toc13678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_Toc28395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_Toc10404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_Toc8984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_Toc28244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_Toc2185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_Toc796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_Toc16642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_Toc8932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_Toc32046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_Toc13933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_Toc6796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_Toc17933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_Toc26014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7、关键问题</w:t>
      </w:r>
      <w:r>
        <w:tab/>
      </w:r>
      <w:r>
        <w:fldChar w:fldCharType="begin"/>
      </w:r>
      <w:r>
        <w:instrText xml:space="preserve"> PAGEREF _Toc25504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2"/>
      </w:pPr>
      <w:bookmarkStart w:id="1" w:name="_Toc23075"/>
      <w:r>
        <w:rPr>
          <w:rFonts w:hint="eastAsia"/>
        </w:rPr>
        <w:t>1、引言</w:t>
      </w:r>
      <w:bookmarkEnd w:id="1"/>
    </w:p>
    <w:p>
      <w:pPr>
        <w:pStyle w:val="3"/>
      </w:pPr>
      <w:r>
        <w:rPr>
          <w:rFonts w:hint="eastAsia"/>
        </w:rPr>
        <w:t xml:space="preserve">   </w:t>
      </w:r>
      <w:bookmarkStart w:id="2" w:name="_Toc17897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3"/>
        <w:ind w:firstLine="420"/>
      </w:pPr>
      <w:bookmarkStart w:id="3" w:name="_Toc18824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3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PHP（超文本预处理器）</w:t>
            </w:r>
            <w:r>
              <w:rPr>
                <w:rFonts w:hint="eastAsia"/>
                <w:sz w:val="24"/>
              </w:rPr>
              <w:t>：PHP支持几乎所有流行的数据库以及操作系统，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是一种通用开源脚本语言，主要适用于Web开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发领域。PHP是将程序嵌入到HTML（标准通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用标记语言下的一个应用）文档中去执行，执行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效率比完全生成HTML标记的CGI要高许多；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PHP还可以执行编译后代码，编译可以达到加密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和优化代码运行，使代码运行更快。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20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1"/>
          <w:rFonts w:ascii="宋体" w:hAnsi="宋体"/>
          <w:sz w:val="24"/>
        </w:rPr>
        <w:t>https://coding.imooc.com/class/chapter/74.html#Anchor</w:t>
      </w:r>
      <w:r>
        <w:rPr>
          <w:rStyle w:val="11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3"/>
        <w:ind w:firstLine="420" w:firstLineChars="0"/>
      </w:pPr>
      <w:bookmarkStart w:id="5" w:name="_Toc7162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2"/>
      </w:pPr>
      <w:bookmarkStart w:id="6" w:name="_Toc27920"/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bookmarkEnd w:id="6"/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8529"/>
      <w:r>
        <w:t>2.1</w:t>
      </w:r>
      <w:r>
        <w:rPr>
          <w:rFonts w:hint="eastAsia"/>
        </w:rPr>
        <w:t>项目目标</w:t>
      </w:r>
      <w:bookmarkEnd w:id="7"/>
    </w:p>
    <w:p>
      <w:pPr>
        <w:pStyle w:val="4"/>
        <w:ind w:left="420" w:firstLine="420"/>
      </w:pPr>
      <w:r>
        <w:t>2.1.1</w:t>
      </w:r>
      <w:r>
        <w:rPr>
          <w:rFonts w:hint="eastAsia"/>
        </w:rPr>
        <w:t>操作目标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pStyle w:val="4"/>
        <w:ind w:left="420" w:firstLine="420"/>
      </w:pPr>
      <w:r>
        <w:rPr>
          <w:rFonts w:hint="eastAsia"/>
        </w:rPr>
        <w:t>2.1.2系统目标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3"/>
        <w:ind w:firstLine="420"/>
      </w:pPr>
      <w:bookmarkStart w:id="8" w:name="_Toc1651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3"/>
        <w:ind w:firstLine="420"/>
      </w:pPr>
      <w:bookmarkStart w:id="9" w:name="_Toc10253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pStyle w:val="3"/>
        <w:ind w:firstLine="420"/>
      </w:pPr>
      <w:bookmarkStart w:id="10" w:name="_Toc3123"/>
      <w:r>
        <w:rPr>
          <w:rFonts w:hint="eastAsia"/>
        </w:rPr>
        <w:t>2.4应交付成果</w:t>
      </w:r>
      <w:bookmarkEnd w:id="10"/>
    </w:p>
    <w:p>
      <w:pPr>
        <w:pStyle w:val="4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校叮当校园二手交易app（基于安卓） </w:t>
      </w:r>
    </w:p>
    <w:p>
      <w:pPr>
        <w:ind w:left="840" w:firstLine="420"/>
        <w:rPr>
          <w:sz w:val="24"/>
        </w:rPr>
      </w:pPr>
    </w:p>
    <w:p>
      <w:pPr>
        <w:pStyle w:val="4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3"/>
        <w:ind w:firstLine="420"/>
      </w:pPr>
      <w:bookmarkStart w:id="11" w:name="_Toc4368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3"/>
        <w:ind w:firstLine="420"/>
      </w:pPr>
      <w:bookmarkStart w:id="12" w:name="_Toc2554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2"/>
      </w:pPr>
      <w:bookmarkStart w:id="13" w:name="_Toc30317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bookmarkEnd w:id="13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881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9603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</w:pPr>
      <w:bookmarkStart w:id="16" w:name="_Toc13678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4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4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4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2"/>
      </w:pPr>
      <w:bookmarkStart w:id="17" w:name="_Toc28395"/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bookmarkEnd w:id="17"/>
    </w:p>
    <w:p>
      <w:pPr>
        <w:pStyle w:val="3"/>
        <w:ind w:firstLine="420"/>
      </w:pPr>
      <w:bookmarkStart w:id="18" w:name="_Toc10404"/>
      <w:r>
        <w:rPr>
          <w:rFonts w:hint="eastAsia"/>
        </w:rPr>
        <w:t>4.1风险评估及对策</w:t>
      </w:r>
      <w:bookmarkEnd w:id="1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2669"/>
      <w:bookmarkStart w:id="20" w:name="_Toc303083926"/>
      <w:bookmarkStart w:id="21" w:name="_Toc89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3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552"/>
      <w:bookmarkStart w:id="23" w:name="_Toc303083927"/>
      <w:bookmarkStart w:id="24" w:name="_Toc282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3"/>
        <w:ind w:firstLine="420"/>
      </w:pPr>
      <w:bookmarkStart w:id="25" w:name="_Toc12612"/>
      <w:bookmarkStart w:id="26" w:name="_Toc7035"/>
      <w:bookmarkStart w:id="27" w:name="_Toc13987"/>
      <w:bookmarkStart w:id="28" w:name="_Toc2185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4"/>
        <w:ind w:left="420" w:firstLine="420"/>
        <w:rPr>
          <w:sz w:val="30"/>
          <w:szCs w:val="30"/>
        </w:rPr>
      </w:pPr>
      <w:bookmarkStart w:id="29" w:name="_Toc3687"/>
      <w:bookmarkStart w:id="30" w:name="_Toc12537"/>
      <w:bookmarkStart w:id="31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630" w:hanging="630" w:hangingChars="3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17354"/>
      <w:bookmarkStart w:id="33" w:name="_Toc27362"/>
      <w:bookmarkStart w:id="34" w:name="_Toc6489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12510"/>
      <w:bookmarkStart w:id="36" w:name="_Toc23628"/>
      <w:bookmarkStart w:id="37" w:name="_Toc26032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23262"/>
      <w:bookmarkStart w:id="39" w:name="_Toc31867"/>
      <w:bookmarkStart w:id="40" w:name="_Toc7405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4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4602"/>
      <w:bookmarkStart w:id="42" w:name="_Toc24610"/>
      <w:bookmarkStart w:id="43" w:name="_Toc26331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3"/>
        <w:ind w:firstLine="420"/>
      </w:pPr>
      <w:bookmarkStart w:id="44" w:name="_Toc22609"/>
      <w:bookmarkStart w:id="45" w:name="_Toc303083928"/>
      <w:bookmarkStart w:id="46" w:name="_Toc796"/>
      <w:r>
        <w:rPr>
          <w:rFonts w:hint="eastAsia"/>
        </w:rPr>
        <w:t>4.5项目控制计划</w:t>
      </w:r>
      <w:bookmarkEnd w:id="44"/>
      <w:bookmarkEnd w:id="45"/>
      <w:bookmarkEnd w:id="46"/>
    </w:p>
    <w:p>
      <w:pPr>
        <w:pStyle w:val="4"/>
        <w:ind w:left="420" w:firstLine="420"/>
      </w:pPr>
      <w:bookmarkStart w:id="47" w:name="_Toc20372"/>
      <w:bookmarkStart w:id="48" w:name="_Toc303083929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4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2"/>
      </w:pPr>
      <w:bookmarkStart w:id="49" w:name="_Toc27207"/>
      <w:bookmarkStart w:id="50" w:name="_Toc303083933"/>
      <w:bookmarkStart w:id="51" w:name="_Toc16642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3"/>
        <w:ind w:firstLine="420"/>
      </w:pPr>
      <w:bookmarkStart w:id="52" w:name="_Toc8932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6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3"/>
        <w:ind w:firstLine="420"/>
      </w:pPr>
      <w:bookmarkStart w:id="54" w:name="_Toc6874"/>
      <w:bookmarkStart w:id="55" w:name="_Toc32046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/>
      </w:pPr>
      <w:bookmarkStart w:id="56" w:name="_Toc12929"/>
      <w:bookmarkStart w:id="57" w:name="_Toc303083935"/>
      <w:bookmarkStart w:id="58" w:name="_Toc13933"/>
      <w:r>
        <w:t>5.3</w:t>
      </w:r>
      <w:r>
        <w:rPr>
          <w:rFonts w:hint="eastAsia"/>
        </w:rPr>
        <w:t>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2"/>
      </w:pPr>
      <w:bookmarkStart w:id="59" w:name="_Toc6796"/>
      <w:bookmarkStart w:id="60" w:name="_Toc303083938"/>
      <w:bookmarkStart w:id="61" w:name="_Toc15770"/>
      <w:r>
        <w:rPr>
          <w:rFonts w:hint="eastAsia"/>
        </w:rPr>
        <w:t>6、预算</w:t>
      </w:r>
      <w:bookmarkEnd w:id="59"/>
    </w:p>
    <w:p>
      <w:pPr>
        <w:pStyle w:val="3"/>
        <w:ind w:firstLine="420"/>
      </w:pPr>
      <w:bookmarkStart w:id="62" w:name="_Toc17933"/>
      <w:r>
        <w:rPr>
          <w:rFonts w:hint="eastAsia"/>
        </w:rPr>
        <w:t>6.1人员成本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3"/>
        <w:ind w:firstLine="420"/>
      </w:pPr>
      <w:bookmarkStart w:id="63" w:name="_Toc303083939"/>
      <w:bookmarkStart w:id="64" w:name="_Toc10225"/>
      <w:bookmarkStart w:id="65" w:name="_Toc26014"/>
      <w:r>
        <w:rPr>
          <w:rFonts w:hint="eastAsia"/>
        </w:rPr>
        <w:t>6.2设备成本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2"/>
      </w:pPr>
      <w:bookmarkStart w:id="66" w:name="_Toc303083941"/>
      <w:bookmarkStart w:id="67" w:name="_Toc32585"/>
      <w:bookmarkStart w:id="68" w:name="_Toc25504"/>
      <w:r>
        <w:rPr>
          <w:rFonts w:hint="eastAsia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2F80"/>
    <w:rsid w:val="0CC62A3A"/>
    <w:rsid w:val="13FA4931"/>
    <w:rsid w:val="41CB632A"/>
    <w:rsid w:val="4DFA7D0F"/>
    <w:rsid w:val="54003D9E"/>
    <w:rsid w:val="69FF2F80"/>
    <w:rsid w:val="6D535020"/>
    <w:rsid w:val="72C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Body Text First Indent 2"/>
    <w:basedOn w:val="5"/>
    <w:qFormat/>
    <w:uiPriority w:val="0"/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2018-04-15T08:03:00Z</dcterms:created>
  <dc:creator>可乐</dc:creator>
  <cp:lastModifiedBy>可乐</cp:lastModifiedBy>
  <dcterms:modified xsi:type="dcterms:W3CDTF">2018-04-16T12:54:43Z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