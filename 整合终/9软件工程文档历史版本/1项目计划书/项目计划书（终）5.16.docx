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int="eastAsia"/>
          <w:sz w:val="18"/>
          <w:szCs w:val="18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_Toc26048"/>
      <w:r>
        <w:rPr>
          <w:rFonts w:hint="eastAsia"/>
          <w:b/>
          <w:bCs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</w:t>
            </w:r>
            <w:bookmarkStart w:id="69" w:name="_GoBack"/>
            <w:bookmarkEnd w:id="69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2018-5-16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</w:t>
      </w: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p>
      <w:pPr>
        <w:pStyle w:val="2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2018-4-1至2018-4-2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经过评审，项目计划书再次进行自我审核完善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对项目定义、项目目标的确认，修改含糊不确切词汇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定义细化，技术定义修改，目标修改，假设与约束修改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2018-4-29至2018-5-2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甘特图细化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0.6.0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2018-5-14至2018-5-16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_Toc26048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_Toc6269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_Toc31321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_Toc18621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_Toc6939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_Toc24340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_Toc18139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_Toc1440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_Toc29560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_Toc17961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_Toc26966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_Toc7747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_Toc5006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_Toc26923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_Toc13001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_Toc30140 </w:instrText>
      </w:r>
      <w:r>
        <w:fldChar w:fldCharType="separate"/>
      </w:r>
      <w:r>
        <w:t>10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_Toc4075 </w:instrText>
      </w:r>
      <w:r>
        <w:fldChar w:fldCharType="separate"/>
      </w:r>
      <w:r>
        <w:t>11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_Toc4346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_Toc29928 </w:instrText>
      </w:r>
      <w:r>
        <w:fldChar w:fldCharType="separate"/>
      </w:r>
      <w:r>
        <w:t>12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4.2工作分解结构（WBS）</w:t>
      </w:r>
      <w:r>
        <w:tab/>
      </w:r>
      <w:r>
        <w:fldChar w:fldCharType="begin"/>
      </w:r>
      <w:r>
        <w:instrText xml:space="preserve"> PAGEREF _Toc20992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r>
        <w:tab/>
      </w:r>
      <w:r>
        <w:fldChar w:fldCharType="begin"/>
      </w:r>
      <w:r>
        <w:instrText xml:space="preserve"> PAGEREF _Toc9600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13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4.5项目控制计划</w:t>
      </w:r>
      <w:r>
        <w:tab/>
      </w:r>
      <w:r>
        <w:fldChar w:fldCharType="begin"/>
      </w:r>
      <w:r>
        <w:instrText xml:space="preserve"> PAGEREF _Toc7871 </w:instrText>
      </w:r>
      <w:r>
        <w:fldChar w:fldCharType="separate"/>
      </w:r>
      <w:r>
        <w:t>14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_Toc5625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_Toc23392 </w:instrText>
      </w:r>
      <w:r>
        <w:fldChar w:fldCharType="separate"/>
      </w:r>
      <w:r>
        <w:t>15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_Toc8344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_Toc3223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_Toc25048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6.1人员成本</w:t>
      </w:r>
      <w:r>
        <w:tab/>
      </w:r>
      <w:r>
        <w:fldChar w:fldCharType="begin"/>
      </w:r>
      <w:r>
        <w:instrText xml:space="preserve"> PAGEREF _Toc29125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6.2设备成本</w:t>
      </w:r>
      <w:r>
        <w:tab/>
      </w:r>
      <w:r>
        <w:fldChar w:fldCharType="begin"/>
      </w:r>
      <w:r>
        <w:instrText xml:space="preserve"> PAGEREF _Toc16543 </w:instrText>
      </w:r>
      <w:r>
        <w:fldChar w:fldCharType="separate"/>
      </w:r>
      <w:r>
        <w:t>16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7、关键问题</w:t>
      </w:r>
      <w:r>
        <w:tab/>
      </w:r>
      <w:r>
        <w:fldChar w:fldCharType="begin"/>
      </w:r>
      <w:r>
        <w:instrText xml:space="preserve"> PAGEREF _Toc3869 </w:instrText>
      </w:r>
      <w:r>
        <w:fldChar w:fldCharType="separate"/>
      </w:r>
      <w:r>
        <w:t>16</w:t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</w:p>
    <w:p>
      <w:pPr>
        <w:pStyle w:val="4"/>
      </w:pPr>
      <w:bookmarkStart w:id="1" w:name="_Toc6269"/>
      <w:r>
        <w:rPr>
          <w:rFonts w:hint="eastAsia"/>
        </w:rPr>
        <w:t>1、引言</w:t>
      </w:r>
      <w:bookmarkEnd w:id="1"/>
    </w:p>
    <w:p>
      <w:pPr>
        <w:pStyle w:val="5"/>
      </w:pPr>
      <w:r>
        <w:rPr>
          <w:rFonts w:hint="eastAsia"/>
        </w:rPr>
        <w:t xml:space="preserve">   </w:t>
      </w:r>
      <w:bookmarkStart w:id="2" w:name="_Toc31321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3" w:name="_Toc18621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3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C/S结构</w:t>
      </w:r>
      <w:r>
        <w:rPr>
          <w:rFonts w:hint="eastAsia"/>
          <w:sz w:val="24"/>
          <w:szCs w:val="24"/>
          <w:lang w:val="en-US" w:eastAsia="zh-CN"/>
        </w:rPr>
        <w:t>：全称</w:t>
      </w:r>
      <w:r>
        <w:rPr>
          <w:rFonts w:ascii="宋体" w:hAnsi="宋体" w:eastAsia="宋体" w:cs="宋体"/>
          <w:sz w:val="24"/>
          <w:szCs w:val="24"/>
        </w:rPr>
        <w:t>Client/Server</w:t>
      </w:r>
      <w:r>
        <w:rPr>
          <w:rFonts w:hint="eastAsia"/>
          <w:sz w:val="24"/>
          <w:szCs w:val="24"/>
          <w:lang w:val="en-US" w:eastAsia="zh-CN"/>
        </w:rPr>
        <w:t>,即客户机/服务器降低系统通讯开销。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超级管理员</w:t>
      </w:r>
      <w:r>
        <w:rPr>
          <w:rFonts w:hint="eastAsia"/>
          <w:sz w:val="24"/>
          <w:szCs w:val="24"/>
          <w:lang w:val="en-US" w:eastAsia="zh-CN"/>
        </w:rPr>
        <w:t>：对APP内交易的用户进行管理的人员，根据实际需要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对管理员赋予适当的权限。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用户名ID</w:t>
      </w:r>
      <w:r>
        <w:rPr>
          <w:rFonts w:hint="eastAsia"/>
          <w:sz w:val="24"/>
          <w:szCs w:val="24"/>
          <w:lang w:val="en-US" w:eastAsia="zh-CN"/>
        </w:rPr>
        <w:t>：用户输入的用于登录校园交易APP的身份标识。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管理员身份验证</w:t>
      </w:r>
      <w:r>
        <w:rPr>
          <w:rFonts w:hint="eastAsia"/>
          <w:sz w:val="24"/>
          <w:szCs w:val="24"/>
          <w:lang w:val="en-US" w:eastAsia="zh-CN"/>
        </w:rPr>
        <w:t>：根据管理员名和密码判断管理员是否为系统合法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管理员。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数据有效性验证</w:t>
      </w:r>
      <w:r>
        <w:rPr>
          <w:rFonts w:hint="eastAsia"/>
          <w:sz w:val="24"/>
          <w:szCs w:val="24"/>
          <w:lang w:val="en-US" w:eastAsia="zh-CN"/>
        </w:rPr>
        <w:t>：对用户输入的数据进行检查，判断是否合乎系统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要求。</w:t>
      </w:r>
    </w:p>
    <w:p>
      <w:pPr>
        <w:pStyle w:val="5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69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1"/>
          <w:rFonts w:ascii="宋体" w:hAnsi="宋体"/>
          <w:sz w:val="24"/>
        </w:rPr>
        <w:t>https://coding.imooc.com/class/chapter/74.html#Anchor</w:t>
      </w:r>
      <w:r>
        <w:rPr>
          <w:rStyle w:val="11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5" w:name="_Toc24340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6" w:name="_Toc18139"/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项目概述</w:t>
      </w:r>
      <w:bookmarkEnd w:id="6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1440"/>
      <w:r>
        <w:t>2.1</w:t>
      </w:r>
      <w:r>
        <w:rPr>
          <w:rFonts w:hint="eastAsia"/>
        </w:rPr>
        <w:t>项目目标</w:t>
      </w:r>
      <w:bookmarkEnd w:id="7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8" w:name="_Toc29560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9" w:name="_Toc17961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pStyle w:val="5"/>
        <w:ind w:firstLine="420"/>
      </w:pPr>
      <w:bookmarkStart w:id="10" w:name="_Toc26966"/>
      <w:r>
        <w:rPr>
          <w:rFonts w:hint="eastAsia"/>
        </w:rPr>
        <w:t>2.4应交付成果</w:t>
      </w:r>
      <w:bookmarkEnd w:id="10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校叮当校园二手交易app（基于安卓） 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1" w:name="_Toc7747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2" w:name="_Toc5006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3" w:name="_Toc26923"/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项目团队组织</w:t>
      </w:r>
      <w:bookmarkEnd w:id="1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1300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30140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6" w:name="_Toc4075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7" w:name="_Toc4346"/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实施计划</w:t>
      </w:r>
      <w:bookmarkEnd w:id="17"/>
    </w:p>
    <w:p>
      <w:pPr>
        <w:pStyle w:val="5"/>
        <w:ind w:firstLine="420"/>
      </w:pPr>
      <w:bookmarkStart w:id="18" w:name="_Toc29928"/>
      <w:r>
        <w:rPr>
          <w:rFonts w:hint="eastAsia"/>
        </w:rPr>
        <w:t>4.1风险评估及对策</w:t>
      </w:r>
      <w:bookmarkEnd w:id="1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2669"/>
      <w:bookmarkStart w:id="20" w:name="_Toc303083926"/>
      <w:bookmarkStart w:id="21" w:name="_Toc2099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960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5" w:name="_Toc12612"/>
      <w:bookmarkStart w:id="26" w:name="_Toc13987"/>
      <w:bookmarkStart w:id="27" w:name="_Toc7035"/>
      <w:bookmarkStart w:id="28" w:name="_Toc6742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6"/>
        <w:ind w:left="420" w:firstLine="420"/>
        <w:rPr>
          <w:sz w:val="30"/>
          <w:szCs w:val="30"/>
        </w:rPr>
      </w:pPr>
      <w:bookmarkStart w:id="29" w:name="_Toc3687"/>
      <w:bookmarkStart w:id="30" w:name="_Toc1253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840" w:hanging="840" w:hangingChars="4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6489"/>
      <w:bookmarkStart w:id="33" w:name="_Toc17354"/>
      <w:bookmarkStart w:id="34" w:name="_Toc27362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6032"/>
      <w:bookmarkStart w:id="37" w:name="_Toc23628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7405"/>
      <w:bookmarkStart w:id="39" w:name="_Toc23262"/>
      <w:bookmarkStart w:id="40" w:name="_Toc31867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6331"/>
      <w:bookmarkStart w:id="42" w:name="_Toc24610"/>
      <w:bookmarkStart w:id="43" w:name="_Toc24602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4" w:name="_Toc22609"/>
      <w:bookmarkStart w:id="45" w:name="_Toc303083928"/>
      <w:bookmarkStart w:id="46" w:name="_Toc7871"/>
      <w:r>
        <w:rPr>
          <w:rFonts w:hint="eastAsia"/>
        </w:rPr>
        <w:t>4.5项目控制计划</w:t>
      </w:r>
      <w:bookmarkEnd w:id="44"/>
      <w:bookmarkEnd w:id="45"/>
      <w:bookmarkEnd w:id="46"/>
    </w:p>
    <w:p>
      <w:pPr>
        <w:pStyle w:val="6"/>
        <w:ind w:left="420" w:firstLine="420"/>
      </w:pPr>
      <w:bookmarkStart w:id="47" w:name="_Toc303083929"/>
      <w:bookmarkStart w:id="48" w:name="_Toc20372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9" w:name="_Toc303083933"/>
      <w:bookmarkStart w:id="50" w:name="_Toc5625"/>
      <w:bookmarkStart w:id="51" w:name="_Toc2720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5"/>
        <w:ind w:firstLine="420"/>
      </w:pPr>
      <w:bookmarkStart w:id="52" w:name="_Toc23392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4" w:name="_Toc8344"/>
      <w:bookmarkStart w:id="55" w:name="_Toc6874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12929"/>
      <w:bookmarkStart w:id="57" w:name="_Toc3223"/>
      <w:bookmarkStart w:id="58" w:name="_Toc303083935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9" w:name="_Toc25048"/>
      <w:bookmarkStart w:id="60" w:name="_Toc15770"/>
      <w:bookmarkStart w:id="61" w:name="_Toc303083938"/>
      <w:r>
        <w:rPr>
          <w:rFonts w:hint="eastAsia"/>
        </w:rPr>
        <w:t>6、预算</w:t>
      </w:r>
      <w:bookmarkEnd w:id="59"/>
    </w:p>
    <w:p>
      <w:pPr>
        <w:pStyle w:val="5"/>
        <w:ind w:firstLine="420"/>
      </w:pPr>
      <w:bookmarkStart w:id="62" w:name="_Toc29125"/>
      <w:r>
        <w:rPr>
          <w:rFonts w:hint="eastAsia"/>
        </w:rPr>
        <w:t>6.1人员成本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3" w:name="_Toc303083939"/>
      <w:bookmarkStart w:id="64" w:name="_Toc10225"/>
      <w:bookmarkStart w:id="65" w:name="_Toc16543"/>
      <w:r>
        <w:rPr>
          <w:rFonts w:hint="eastAsia"/>
        </w:rPr>
        <w:t>6.2设备成本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</w:pPr>
      <w:bookmarkStart w:id="66" w:name="_Toc3869"/>
      <w:bookmarkStart w:id="67" w:name="_Toc32585"/>
      <w:bookmarkStart w:id="68" w:name="_Toc303083941"/>
      <w:r>
        <w:rPr>
          <w:rFonts w:hint="eastAsia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1A01"/>
    <w:rsid w:val="08383131"/>
    <w:rsid w:val="17907CBB"/>
    <w:rsid w:val="27DF1245"/>
    <w:rsid w:val="34191A01"/>
    <w:rsid w:val="386C09D1"/>
    <w:rsid w:val="3C0E5028"/>
    <w:rsid w:val="3F366538"/>
    <w:rsid w:val="45991600"/>
    <w:rsid w:val="45F80219"/>
    <w:rsid w:val="4EA26178"/>
    <w:rsid w:val="552613D3"/>
    <w:rsid w:val="64B26740"/>
    <w:rsid w:val="66F35921"/>
    <w:rsid w:val="6D535020"/>
    <w:rsid w:val="70A34EFA"/>
    <w:rsid w:val="74AA3335"/>
    <w:rsid w:val="7BF316C4"/>
    <w:rsid w:val="7EA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2018-05-02T11:09:00Z</dcterms:created>
  <dc:creator>可乐</dc:creator>
  <cp:lastModifiedBy>可乐</cp:lastModifiedBy>
  <dcterms:modified xsi:type="dcterms:W3CDTF">2018-05-19T06:53:05Z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