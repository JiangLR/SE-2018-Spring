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eastAsia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需求分析阶段</w:t>
      </w: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eastAsia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陈佳敏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徐毓茜、江亮儒、马益亮</w:t>
            </w:r>
          </w:p>
        </w:tc>
      </w:tr>
    </w:tbl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徐毓茜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江亮儒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 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被考核人姓名： 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马益亮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 w:colFirst="3" w:colLast="3"/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C1A1D"/>
    <w:rsid w:val="25BC1A1D"/>
    <w:rsid w:val="6D535020"/>
    <w:rsid w:val="7724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2018-05-19T11:55:00Z</dcterms:created>
  <dc:creator>可乐</dc:creator>
  <cp:lastModifiedBy>可乐</cp:lastModifiedBy>
  <dcterms:modified xsi:type="dcterms:W3CDTF">2018-05-19T12:43:12Z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