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总体设计阶段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  <w:bookmarkStart w:id="0" w:name="_GoBack"/>
            <w:bookmarkEnd w:id="0"/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95756"/>
    <w:rsid w:val="164D7000"/>
    <w:rsid w:val="6B8957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2018-05-19T11:51:00Z</dcterms:created>
  <dc:creator>可乐</dc:creator>
  <cp:lastModifiedBy>可乐</cp:lastModifiedBy>
  <dcterms:modified xsi:type="dcterms:W3CDTF">2018-05-19T12:46:55Z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