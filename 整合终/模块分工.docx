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2330"/>
        <w:gridCol w:w="233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设计（伪代码）</w:t>
            </w:r>
          </w:p>
        </w:tc>
        <w:tc>
          <w:tcPr>
            <w:tcW w:w="233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开发</w:t>
            </w:r>
          </w:p>
        </w:tc>
        <w:tc>
          <w:tcPr>
            <w:tcW w:w="233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陈佳敏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发布商品、评论、聊天、关注商家、交易管理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UI设计、收藏、用户管理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登录注册、前端检索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UI设计、收藏、用户管理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登录注册、前端检索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前端页面、分类、买卖信息管理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江亮儒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登录注册、前端检索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前端页面、分类、买卖信息管理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发布商品、评论、聊天、关注商家、交易管理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马益亮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前端页面、分类、买卖信息管理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发布商品、评论、聊天、关注商家、交易管理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UI设计、收藏、用户管理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十大模块：登录注册、前端检索、分类查询、收藏、关注商家、评论、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发布商品、用户管理、交易管理、买卖信息管理、聊天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分类查询：美妆（面膜、眼霜、口红、粉底、香水等）、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女装（女裙、女裤、衬衫、外套、舞台装、工作服、旗袍等）、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男装（T恤、裤子、外套、衬衫等）、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玩意（哑铃、篮球、游戏机、游戏手柄、跳舞毯、游戏点卡等）、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配饰（镜子、收纳箱、相框等）、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日常（生活百货：沙发椅、美容仪、体脂称等）、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电子（台式机、显卡、显示器、键盘、硬盘、内存条、耳机、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存储卡等）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书籍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发布商品：发布、删除已发布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用户管理：管理个人信息（修改等操作）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买卖信息管理：我买入的、我卖出的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交易管理：提交订单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82804"/>
    <w:rsid w:val="21A329DC"/>
    <w:rsid w:val="2CAF65E5"/>
    <w:rsid w:val="32582804"/>
    <w:rsid w:val="3319663B"/>
    <w:rsid w:val="38701711"/>
    <w:rsid w:val="3C4B7F29"/>
    <w:rsid w:val="52A265C1"/>
    <w:rsid w:val="63AB1744"/>
    <w:rsid w:val="66C47DD2"/>
    <w:rsid w:val="6D535020"/>
    <w:rsid w:val="7C2B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ourier New" w:hAnsi="Courier New" w:eastAsiaTheme="minorEastAsia" w:cs="Courier New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2018-06-03T08:51:00Z</dcterms:created>
  <dc:creator>可乐</dc:creator>
  <cp:lastModifiedBy>可乐</cp:lastModifiedBy>
  <dcterms:modified xsi:type="dcterms:W3CDTF">2018-06-27T08:08:46Z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