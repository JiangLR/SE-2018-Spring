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2018.3.25      上午8:00</w:t>
            </w:r>
            <w:bookmarkStart w:id="0" w:name="_GoBack"/>
            <w:bookmarkEnd w:id="0"/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四人在本次任务中的分工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四人在总项目中的模块分工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谁是配置管理员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总分工：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江亮儒：负责前端开发和负责实现前端和服务器端的连接操作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00" w:firstLineChars="4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马益亮：负责数据库和服务器端的连接操作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40" w:leftChars="400" w:right="0" w:hanging="1600" w:hangingChars="8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徐毓茜 / 陈佳敏：负责数据库的结构设计，前端UI设计，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网络协议的学习，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各种word和ppt的编写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本次分工：徐毓茜：模板查找，项目计划报告修改，可行性分析报告修改，文档最终审核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陈佳敏：ppt修改完善，最终审核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00" w:right="0" w:rightChars="0" w:hanging="2600" w:hangingChars="13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江亮儒、马益亮： 甘特图，WBS图，OBS图项目计划、可行性分析报告的技术相关完善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配置管理员：江亮儒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注：江亮儒、马益亮为组内主要技术支撑人员，平时主要任务体现在技术方面的努力学习。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之后的任务分配会更为细化。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继续进行与任务相关的模块学习，保持进度。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江亮儒：vue.js   node.js的相关学习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马益亮:  node.js  mysql的相关学习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陈佳敏：rp界面设计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 网络协议着手学习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12FEB"/>
    <w:rsid w:val="03BE1050"/>
    <w:rsid w:val="06493F01"/>
    <w:rsid w:val="06AA2E58"/>
    <w:rsid w:val="0DF703C0"/>
    <w:rsid w:val="117F2A4E"/>
    <w:rsid w:val="128C481A"/>
    <w:rsid w:val="14D52A93"/>
    <w:rsid w:val="15601203"/>
    <w:rsid w:val="19B15618"/>
    <w:rsid w:val="1ED70EF0"/>
    <w:rsid w:val="1F361E4B"/>
    <w:rsid w:val="1FE26790"/>
    <w:rsid w:val="2C1B3595"/>
    <w:rsid w:val="30C977F1"/>
    <w:rsid w:val="31515433"/>
    <w:rsid w:val="34DF0F01"/>
    <w:rsid w:val="34E746F6"/>
    <w:rsid w:val="3BCD37BB"/>
    <w:rsid w:val="3D7E6152"/>
    <w:rsid w:val="3F813E4E"/>
    <w:rsid w:val="3FEE169C"/>
    <w:rsid w:val="40904E80"/>
    <w:rsid w:val="41A448B2"/>
    <w:rsid w:val="46DD054F"/>
    <w:rsid w:val="47612B34"/>
    <w:rsid w:val="4EAF27FD"/>
    <w:rsid w:val="54340A92"/>
    <w:rsid w:val="5612336E"/>
    <w:rsid w:val="56775D80"/>
    <w:rsid w:val="5B5D7092"/>
    <w:rsid w:val="5D712FEB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正文文本 Char"/>
    <w:basedOn w:val="3"/>
    <w:link w:val="2"/>
    <w:qFormat/>
    <w:uiPriority w:val="0"/>
    <w:rPr>
      <w:rFonts w:hint="default" w:ascii="Arial" w:hAnsi="Arial" w:cs="Arial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Pages>1</Pages>
  <Words>105</Words>
  <Characters>105</Characters>
  <Lines>0</Lines>
  <Paragraphs>0</Paragraphs>
  <ScaleCrop>false</ScaleCrop>
  <LinksUpToDate>false</LinksUpToDate>
  <CharactersWithSpaces>105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2018-03-24T11:46:00Z</dcterms:created>
  <dc:creator>可乐</dc:creator>
  <cp:lastModifiedBy>可乐</cp:lastModifiedBy>
  <dcterms:modified xsi:type="dcterms:W3CDTF">2018-03-31T04:21:31Z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