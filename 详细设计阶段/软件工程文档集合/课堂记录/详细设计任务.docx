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  <w:r>
        <w:rPr>
          <w:rFonts w:hint="eastAsia"/>
          <w:lang w:val="en-US" w:eastAsia="zh-CN"/>
        </w:rPr>
        <w:tab/>
        <w:t>根据用户描述过程生成系统过程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维基百科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画图工具：Visio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改HIPO图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程序流程图（书P124）、盒图N-S图（书125）、PAD图（书126）、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判定表、判定树（书P128）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面向数据结构的设计方法（P129）：根据数据结构设计程序处理过程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Jackson图（P130）    实质：对层次方框图的一种精化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Jackson方法（书P132）    目的：用伪码表示程序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PDL语言（伪代码），</w:t>
      </w:r>
      <w:r>
        <w:rPr>
          <w:rFonts w:hint="eastAsia"/>
          <w:color w:val="FF0000"/>
          <w:lang w:val="en-US" w:eastAsia="zh-CN"/>
        </w:rPr>
        <w:t>PDL可以直接翻译为代码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（不知道要不要画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）流图：</w:t>
      </w:r>
      <w:r>
        <w:rPr>
          <w:rFonts w:hint="eastAsia"/>
          <w:color w:val="FF0000"/>
          <w:lang w:val="en-US" w:eastAsia="zh-CN"/>
        </w:rPr>
        <w:t>突出表示控制流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，也称程序图，退化了的程序流程图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  <w:t>书p106：</w:t>
      </w:r>
      <w:r>
        <w:rPr>
          <w:rFonts w:hint="eastAsia"/>
          <w:color w:val="FF0000"/>
          <w:lang w:val="en-US" w:eastAsia="zh-CN"/>
        </w:rPr>
        <w:t>必须用面向数据流方法进行设计（根据数据流确定软件结构）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书p111：</w:t>
      </w:r>
      <w:r>
        <w:rPr>
          <w:rFonts w:hint="eastAsia"/>
          <w:color w:val="FF0000"/>
          <w:lang w:val="en-US" w:eastAsia="zh-CN"/>
        </w:rPr>
        <w:t>精化后的软件结构参考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Dijkstra银行家算法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GO-TO语句会破坏结构，不确定性太大了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代码的设计，如逻辑上的设计，存储上的设计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结构设计是进行详细计划的逻辑基础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伪代码</w:t>
      </w:r>
      <w:r>
        <w:rPr>
          <w:rFonts w:hint="eastAsia"/>
          <w:lang w:val="en-US" w:eastAsia="zh-CN"/>
        </w:rPr>
        <w:t>要具体到实现过程：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结构化程序设计</w:t>
      </w:r>
    </w:p>
    <w:p>
      <w:pPr>
        <w:numPr>
          <w:numId w:val="0"/>
        </w:numPr>
        <w:ind w:left="84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顺序、选择、循环  P118：</w:t>
      </w:r>
      <w:r>
        <w:rPr>
          <w:rFonts w:hint="eastAsia"/>
          <w:sz w:val="24"/>
          <w:szCs w:val="24"/>
          <w:lang w:val="en-US" w:eastAsia="zh-CN"/>
        </w:rPr>
        <w:t>三种基本的控制结构（图）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每个代码块只有一个入口一个出口</w:t>
      </w:r>
    </w:p>
    <w:p>
      <w:pPr>
        <w:numPr>
          <w:numId w:val="0"/>
        </w:numPr>
        <w:ind w:left="840" w:leftChars="0"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人机界面设计（界面原型、接口设计）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2.1设计过程的四个考虑问题：系统响应时间：长度、易变性（稳定在1S的响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应时间比从0.1~2.5S变化的响应时间要好）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用户帮助设施：集成OR附加    书 P120</w:t>
      </w:r>
    </w:p>
    <w:p>
      <w:pPr>
        <w:numPr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出错信息处理：</w:t>
      </w:r>
    </w:p>
    <w:p>
      <w:pPr>
        <w:numPr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命令交互 ：需考虑的问题：书P121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2.2设计过程：迭代      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界面评估标准：书P122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2.3人机界面设计指南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保持一致性（整体格式保持一致）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提供有意义的反馈（双向通信）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删除需要用户确认（询问是否确认删除：您是否确认要删除。。。？）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按功能对动作分类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不要用数据淹没用户--List，如：用图形取代庞大的表格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减少用户的输入动作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消除冗余的输入，减少不必要的输入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111760</wp:posOffset>
                </wp:positionV>
                <wp:extent cx="596900" cy="393065"/>
                <wp:effectExtent l="0" t="0" r="0" b="635"/>
                <wp:wrapNone/>
                <wp:docPr id="162" name="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6205" y="5340350"/>
                          <a:ext cx="596900" cy="393065"/>
                        </a:xfrm>
                        <a:custGeom>
                          <a:avLst/>
                          <a:gdLst>
                            <a:gd name="connsiteX0" fmla="*/ 277525 w 494328"/>
                            <a:gd name="connsiteY0" fmla="*/ 292250 h 324036"/>
                            <a:gd name="connsiteX1" fmla="*/ 309311 w 494328"/>
                            <a:gd name="connsiteY1" fmla="*/ 292250 h 324036"/>
                            <a:gd name="connsiteX2" fmla="*/ 309311 w 494328"/>
                            <a:gd name="connsiteY2" fmla="*/ 324036 h 324036"/>
                            <a:gd name="connsiteX3" fmla="*/ 277525 w 494328"/>
                            <a:gd name="connsiteY3" fmla="*/ 324036 h 324036"/>
                            <a:gd name="connsiteX4" fmla="*/ 323779 w 494328"/>
                            <a:gd name="connsiteY4" fmla="*/ 243541 h 324036"/>
                            <a:gd name="connsiteX5" fmla="*/ 355565 w 494328"/>
                            <a:gd name="connsiteY5" fmla="*/ 243541 h 324036"/>
                            <a:gd name="connsiteX6" fmla="*/ 355565 w 494328"/>
                            <a:gd name="connsiteY6" fmla="*/ 275328 h 324036"/>
                            <a:gd name="connsiteX7" fmla="*/ 323779 w 494328"/>
                            <a:gd name="connsiteY7" fmla="*/ 275328 h 324036"/>
                            <a:gd name="connsiteX8" fmla="*/ 277525 w 494328"/>
                            <a:gd name="connsiteY8" fmla="*/ 243541 h 324036"/>
                            <a:gd name="connsiteX9" fmla="*/ 309311 w 494328"/>
                            <a:gd name="connsiteY9" fmla="*/ 243541 h 324036"/>
                            <a:gd name="connsiteX10" fmla="*/ 309311 w 494328"/>
                            <a:gd name="connsiteY10" fmla="*/ 275328 h 324036"/>
                            <a:gd name="connsiteX11" fmla="*/ 277525 w 494328"/>
                            <a:gd name="connsiteY11" fmla="*/ 275328 h 324036"/>
                            <a:gd name="connsiteX12" fmla="*/ 370033 w 494328"/>
                            <a:gd name="connsiteY12" fmla="*/ 194833 h 324036"/>
                            <a:gd name="connsiteX13" fmla="*/ 401820 w 494328"/>
                            <a:gd name="connsiteY13" fmla="*/ 194833 h 324036"/>
                            <a:gd name="connsiteX14" fmla="*/ 401820 w 494328"/>
                            <a:gd name="connsiteY14" fmla="*/ 226620 h 324036"/>
                            <a:gd name="connsiteX15" fmla="*/ 370033 w 494328"/>
                            <a:gd name="connsiteY15" fmla="*/ 226620 h 324036"/>
                            <a:gd name="connsiteX16" fmla="*/ 323779 w 494328"/>
                            <a:gd name="connsiteY16" fmla="*/ 194833 h 324036"/>
                            <a:gd name="connsiteX17" fmla="*/ 355565 w 494328"/>
                            <a:gd name="connsiteY17" fmla="*/ 194833 h 324036"/>
                            <a:gd name="connsiteX18" fmla="*/ 355565 w 494328"/>
                            <a:gd name="connsiteY18" fmla="*/ 226620 h 324036"/>
                            <a:gd name="connsiteX19" fmla="*/ 323779 w 494328"/>
                            <a:gd name="connsiteY19" fmla="*/ 226620 h 324036"/>
                            <a:gd name="connsiteX20" fmla="*/ 277525 w 494328"/>
                            <a:gd name="connsiteY20" fmla="*/ 194833 h 324036"/>
                            <a:gd name="connsiteX21" fmla="*/ 309311 w 494328"/>
                            <a:gd name="connsiteY21" fmla="*/ 194833 h 324036"/>
                            <a:gd name="connsiteX22" fmla="*/ 309311 w 494328"/>
                            <a:gd name="connsiteY22" fmla="*/ 226620 h 324036"/>
                            <a:gd name="connsiteX23" fmla="*/ 277525 w 494328"/>
                            <a:gd name="connsiteY23" fmla="*/ 226620 h 324036"/>
                            <a:gd name="connsiteX24" fmla="*/ 231271 w 494328"/>
                            <a:gd name="connsiteY24" fmla="*/ 194833 h 324036"/>
                            <a:gd name="connsiteX25" fmla="*/ 263057 w 494328"/>
                            <a:gd name="connsiteY25" fmla="*/ 194833 h 324036"/>
                            <a:gd name="connsiteX26" fmla="*/ 263057 w 494328"/>
                            <a:gd name="connsiteY26" fmla="*/ 226620 h 324036"/>
                            <a:gd name="connsiteX27" fmla="*/ 231271 w 494328"/>
                            <a:gd name="connsiteY27" fmla="*/ 226620 h 324036"/>
                            <a:gd name="connsiteX28" fmla="*/ 185016 w 494328"/>
                            <a:gd name="connsiteY28" fmla="*/ 194833 h 324036"/>
                            <a:gd name="connsiteX29" fmla="*/ 216803 w 494328"/>
                            <a:gd name="connsiteY29" fmla="*/ 194833 h 324036"/>
                            <a:gd name="connsiteX30" fmla="*/ 216803 w 494328"/>
                            <a:gd name="connsiteY30" fmla="*/ 226620 h 324036"/>
                            <a:gd name="connsiteX31" fmla="*/ 185016 w 494328"/>
                            <a:gd name="connsiteY31" fmla="*/ 226620 h 324036"/>
                            <a:gd name="connsiteX32" fmla="*/ 138762 w 494328"/>
                            <a:gd name="connsiteY32" fmla="*/ 194833 h 324036"/>
                            <a:gd name="connsiteX33" fmla="*/ 170549 w 494328"/>
                            <a:gd name="connsiteY33" fmla="*/ 194833 h 324036"/>
                            <a:gd name="connsiteX34" fmla="*/ 170549 w 494328"/>
                            <a:gd name="connsiteY34" fmla="*/ 226620 h 324036"/>
                            <a:gd name="connsiteX35" fmla="*/ 138762 w 494328"/>
                            <a:gd name="connsiteY35" fmla="*/ 226620 h 324036"/>
                            <a:gd name="connsiteX36" fmla="*/ 92508 w 494328"/>
                            <a:gd name="connsiteY36" fmla="*/ 194833 h 324036"/>
                            <a:gd name="connsiteX37" fmla="*/ 124294 w 494328"/>
                            <a:gd name="connsiteY37" fmla="*/ 194833 h 324036"/>
                            <a:gd name="connsiteX38" fmla="*/ 124294 w 494328"/>
                            <a:gd name="connsiteY38" fmla="*/ 226620 h 324036"/>
                            <a:gd name="connsiteX39" fmla="*/ 92508 w 494328"/>
                            <a:gd name="connsiteY39" fmla="*/ 226620 h 324036"/>
                            <a:gd name="connsiteX40" fmla="*/ 46254 w 494328"/>
                            <a:gd name="connsiteY40" fmla="*/ 194833 h 324036"/>
                            <a:gd name="connsiteX41" fmla="*/ 78040 w 494328"/>
                            <a:gd name="connsiteY41" fmla="*/ 194833 h 324036"/>
                            <a:gd name="connsiteX42" fmla="*/ 78040 w 494328"/>
                            <a:gd name="connsiteY42" fmla="*/ 226620 h 324036"/>
                            <a:gd name="connsiteX43" fmla="*/ 46254 w 494328"/>
                            <a:gd name="connsiteY43" fmla="*/ 226620 h 324036"/>
                            <a:gd name="connsiteX44" fmla="*/ 0 w 494328"/>
                            <a:gd name="connsiteY44" fmla="*/ 194833 h 324036"/>
                            <a:gd name="connsiteX45" fmla="*/ 31787 w 494328"/>
                            <a:gd name="connsiteY45" fmla="*/ 194833 h 324036"/>
                            <a:gd name="connsiteX46" fmla="*/ 31787 w 494328"/>
                            <a:gd name="connsiteY46" fmla="*/ 226620 h 324036"/>
                            <a:gd name="connsiteX47" fmla="*/ 0 w 494328"/>
                            <a:gd name="connsiteY47" fmla="*/ 226620 h 324036"/>
                            <a:gd name="connsiteX48" fmla="*/ 416287 w 494328"/>
                            <a:gd name="connsiteY48" fmla="*/ 170479 h 324036"/>
                            <a:gd name="connsiteX49" fmla="*/ 448074 w 494328"/>
                            <a:gd name="connsiteY49" fmla="*/ 170479 h 324036"/>
                            <a:gd name="connsiteX50" fmla="*/ 448074 w 494328"/>
                            <a:gd name="connsiteY50" fmla="*/ 202266 h 324036"/>
                            <a:gd name="connsiteX51" fmla="*/ 416287 w 494328"/>
                            <a:gd name="connsiteY51" fmla="*/ 202266 h 324036"/>
                            <a:gd name="connsiteX52" fmla="*/ 462542 w 494328"/>
                            <a:gd name="connsiteY52" fmla="*/ 146125 h 324036"/>
                            <a:gd name="connsiteX53" fmla="*/ 494328 w 494328"/>
                            <a:gd name="connsiteY53" fmla="*/ 146125 h 324036"/>
                            <a:gd name="connsiteX54" fmla="*/ 494328 w 494328"/>
                            <a:gd name="connsiteY54" fmla="*/ 177911 h 324036"/>
                            <a:gd name="connsiteX55" fmla="*/ 462542 w 494328"/>
                            <a:gd name="connsiteY55" fmla="*/ 177911 h 324036"/>
                            <a:gd name="connsiteX56" fmla="*/ 370033 w 494328"/>
                            <a:gd name="connsiteY56" fmla="*/ 146125 h 324036"/>
                            <a:gd name="connsiteX57" fmla="*/ 401820 w 494328"/>
                            <a:gd name="connsiteY57" fmla="*/ 146125 h 324036"/>
                            <a:gd name="connsiteX58" fmla="*/ 401820 w 494328"/>
                            <a:gd name="connsiteY58" fmla="*/ 177911 h 324036"/>
                            <a:gd name="connsiteX59" fmla="*/ 370033 w 494328"/>
                            <a:gd name="connsiteY59" fmla="*/ 177911 h 324036"/>
                            <a:gd name="connsiteX60" fmla="*/ 323779 w 494328"/>
                            <a:gd name="connsiteY60" fmla="*/ 146125 h 324036"/>
                            <a:gd name="connsiteX61" fmla="*/ 355565 w 494328"/>
                            <a:gd name="connsiteY61" fmla="*/ 146125 h 324036"/>
                            <a:gd name="connsiteX62" fmla="*/ 355565 w 494328"/>
                            <a:gd name="connsiteY62" fmla="*/ 177911 h 324036"/>
                            <a:gd name="connsiteX63" fmla="*/ 323779 w 494328"/>
                            <a:gd name="connsiteY63" fmla="*/ 177911 h 324036"/>
                            <a:gd name="connsiteX64" fmla="*/ 277525 w 494328"/>
                            <a:gd name="connsiteY64" fmla="*/ 146125 h 324036"/>
                            <a:gd name="connsiteX65" fmla="*/ 309311 w 494328"/>
                            <a:gd name="connsiteY65" fmla="*/ 146125 h 324036"/>
                            <a:gd name="connsiteX66" fmla="*/ 309311 w 494328"/>
                            <a:gd name="connsiteY66" fmla="*/ 177911 h 324036"/>
                            <a:gd name="connsiteX67" fmla="*/ 277525 w 494328"/>
                            <a:gd name="connsiteY67" fmla="*/ 177911 h 324036"/>
                            <a:gd name="connsiteX68" fmla="*/ 231271 w 494328"/>
                            <a:gd name="connsiteY68" fmla="*/ 146125 h 324036"/>
                            <a:gd name="connsiteX69" fmla="*/ 263057 w 494328"/>
                            <a:gd name="connsiteY69" fmla="*/ 146125 h 324036"/>
                            <a:gd name="connsiteX70" fmla="*/ 263057 w 494328"/>
                            <a:gd name="connsiteY70" fmla="*/ 177911 h 324036"/>
                            <a:gd name="connsiteX71" fmla="*/ 231271 w 494328"/>
                            <a:gd name="connsiteY71" fmla="*/ 177911 h 324036"/>
                            <a:gd name="connsiteX72" fmla="*/ 185016 w 494328"/>
                            <a:gd name="connsiteY72" fmla="*/ 146125 h 324036"/>
                            <a:gd name="connsiteX73" fmla="*/ 216803 w 494328"/>
                            <a:gd name="connsiteY73" fmla="*/ 146125 h 324036"/>
                            <a:gd name="connsiteX74" fmla="*/ 216803 w 494328"/>
                            <a:gd name="connsiteY74" fmla="*/ 177911 h 324036"/>
                            <a:gd name="connsiteX75" fmla="*/ 185016 w 494328"/>
                            <a:gd name="connsiteY75" fmla="*/ 177911 h 324036"/>
                            <a:gd name="connsiteX76" fmla="*/ 138762 w 494328"/>
                            <a:gd name="connsiteY76" fmla="*/ 146125 h 324036"/>
                            <a:gd name="connsiteX77" fmla="*/ 170549 w 494328"/>
                            <a:gd name="connsiteY77" fmla="*/ 146125 h 324036"/>
                            <a:gd name="connsiteX78" fmla="*/ 170549 w 494328"/>
                            <a:gd name="connsiteY78" fmla="*/ 177911 h 324036"/>
                            <a:gd name="connsiteX79" fmla="*/ 138762 w 494328"/>
                            <a:gd name="connsiteY79" fmla="*/ 177911 h 324036"/>
                            <a:gd name="connsiteX80" fmla="*/ 92508 w 494328"/>
                            <a:gd name="connsiteY80" fmla="*/ 146125 h 324036"/>
                            <a:gd name="connsiteX81" fmla="*/ 124294 w 494328"/>
                            <a:gd name="connsiteY81" fmla="*/ 146125 h 324036"/>
                            <a:gd name="connsiteX82" fmla="*/ 124294 w 494328"/>
                            <a:gd name="connsiteY82" fmla="*/ 177911 h 324036"/>
                            <a:gd name="connsiteX83" fmla="*/ 92508 w 494328"/>
                            <a:gd name="connsiteY83" fmla="*/ 177911 h 324036"/>
                            <a:gd name="connsiteX84" fmla="*/ 46254 w 494328"/>
                            <a:gd name="connsiteY84" fmla="*/ 146125 h 324036"/>
                            <a:gd name="connsiteX85" fmla="*/ 78040 w 494328"/>
                            <a:gd name="connsiteY85" fmla="*/ 146125 h 324036"/>
                            <a:gd name="connsiteX86" fmla="*/ 78040 w 494328"/>
                            <a:gd name="connsiteY86" fmla="*/ 177911 h 324036"/>
                            <a:gd name="connsiteX87" fmla="*/ 46254 w 494328"/>
                            <a:gd name="connsiteY87" fmla="*/ 177911 h 324036"/>
                            <a:gd name="connsiteX88" fmla="*/ 0 w 494328"/>
                            <a:gd name="connsiteY88" fmla="*/ 146125 h 324036"/>
                            <a:gd name="connsiteX89" fmla="*/ 31787 w 494328"/>
                            <a:gd name="connsiteY89" fmla="*/ 146125 h 324036"/>
                            <a:gd name="connsiteX90" fmla="*/ 31787 w 494328"/>
                            <a:gd name="connsiteY90" fmla="*/ 177911 h 324036"/>
                            <a:gd name="connsiteX91" fmla="*/ 0 w 494328"/>
                            <a:gd name="connsiteY91" fmla="*/ 177911 h 324036"/>
                            <a:gd name="connsiteX92" fmla="*/ 416287 w 494328"/>
                            <a:gd name="connsiteY92" fmla="*/ 121771 h 324036"/>
                            <a:gd name="connsiteX93" fmla="*/ 448074 w 494328"/>
                            <a:gd name="connsiteY93" fmla="*/ 121771 h 324036"/>
                            <a:gd name="connsiteX94" fmla="*/ 448074 w 494328"/>
                            <a:gd name="connsiteY94" fmla="*/ 153557 h 324036"/>
                            <a:gd name="connsiteX95" fmla="*/ 416287 w 494328"/>
                            <a:gd name="connsiteY95" fmla="*/ 153557 h 324036"/>
                            <a:gd name="connsiteX96" fmla="*/ 370033 w 494328"/>
                            <a:gd name="connsiteY96" fmla="*/ 97417 h 324036"/>
                            <a:gd name="connsiteX97" fmla="*/ 401820 w 494328"/>
                            <a:gd name="connsiteY97" fmla="*/ 97417 h 324036"/>
                            <a:gd name="connsiteX98" fmla="*/ 401820 w 494328"/>
                            <a:gd name="connsiteY98" fmla="*/ 129203 h 324036"/>
                            <a:gd name="connsiteX99" fmla="*/ 370033 w 494328"/>
                            <a:gd name="connsiteY99" fmla="*/ 129203 h 324036"/>
                            <a:gd name="connsiteX100" fmla="*/ 323779 w 494328"/>
                            <a:gd name="connsiteY100" fmla="*/ 97417 h 324036"/>
                            <a:gd name="connsiteX101" fmla="*/ 355565 w 494328"/>
                            <a:gd name="connsiteY101" fmla="*/ 97417 h 324036"/>
                            <a:gd name="connsiteX102" fmla="*/ 355565 w 494328"/>
                            <a:gd name="connsiteY102" fmla="*/ 129203 h 324036"/>
                            <a:gd name="connsiteX103" fmla="*/ 323779 w 494328"/>
                            <a:gd name="connsiteY103" fmla="*/ 129203 h 324036"/>
                            <a:gd name="connsiteX104" fmla="*/ 277525 w 494328"/>
                            <a:gd name="connsiteY104" fmla="*/ 97417 h 324036"/>
                            <a:gd name="connsiteX105" fmla="*/ 309311 w 494328"/>
                            <a:gd name="connsiteY105" fmla="*/ 97417 h 324036"/>
                            <a:gd name="connsiteX106" fmla="*/ 309311 w 494328"/>
                            <a:gd name="connsiteY106" fmla="*/ 129203 h 324036"/>
                            <a:gd name="connsiteX107" fmla="*/ 277525 w 494328"/>
                            <a:gd name="connsiteY107" fmla="*/ 129203 h 324036"/>
                            <a:gd name="connsiteX108" fmla="*/ 231271 w 494328"/>
                            <a:gd name="connsiteY108" fmla="*/ 97417 h 324036"/>
                            <a:gd name="connsiteX109" fmla="*/ 263057 w 494328"/>
                            <a:gd name="connsiteY109" fmla="*/ 97417 h 324036"/>
                            <a:gd name="connsiteX110" fmla="*/ 263057 w 494328"/>
                            <a:gd name="connsiteY110" fmla="*/ 129203 h 324036"/>
                            <a:gd name="connsiteX111" fmla="*/ 231271 w 494328"/>
                            <a:gd name="connsiteY111" fmla="*/ 129203 h 324036"/>
                            <a:gd name="connsiteX112" fmla="*/ 185016 w 494328"/>
                            <a:gd name="connsiteY112" fmla="*/ 97417 h 324036"/>
                            <a:gd name="connsiteX113" fmla="*/ 216803 w 494328"/>
                            <a:gd name="connsiteY113" fmla="*/ 97417 h 324036"/>
                            <a:gd name="connsiteX114" fmla="*/ 216803 w 494328"/>
                            <a:gd name="connsiteY114" fmla="*/ 129203 h 324036"/>
                            <a:gd name="connsiteX115" fmla="*/ 185016 w 494328"/>
                            <a:gd name="connsiteY115" fmla="*/ 129203 h 324036"/>
                            <a:gd name="connsiteX116" fmla="*/ 138762 w 494328"/>
                            <a:gd name="connsiteY116" fmla="*/ 97417 h 324036"/>
                            <a:gd name="connsiteX117" fmla="*/ 170549 w 494328"/>
                            <a:gd name="connsiteY117" fmla="*/ 97417 h 324036"/>
                            <a:gd name="connsiteX118" fmla="*/ 170549 w 494328"/>
                            <a:gd name="connsiteY118" fmla="*/ 129203 h 324036"/>
                            <a:gd name="connsiteX119" fmla="*/ 138762 w 494328"/>
                            <a:gd name="connsiteY119" fmla="*/ 129203 h 324036"/>
                            <a:gd name="connsiteX120" fmla="*/ 92508 w 494328"/>
                            <a:gd name="connsiteY120" fmla="*/ 97417 h 324036"/>
                            <a:gd name="connsiteX121" fmla="*/ 124294 w 494328"/>
                            <a:gd name="connsiteY121" fmla="*/ 97417 h 324036"/>
                            <a:gd name="connsiteX122" fmla="*/ 124294 w 494328"/>
                            <a:gd name="connsiteY122" fmla="*/ 129203 h 324036"/>
                            <a:gd name="connsiteX123" fmla="*/ 92508 w 494328"/>
                            <a:gd name="connsiteY123" fmla="*/ 129203 h 324036"/>
                            <a:gd name="connsiteX124" fmla="*/ 46254 w 494328"/>
                            <a:gd name="connsiteY124" fmla="*/ 97417 h 324036"/>
                            <a:gd name="connsiteX125" fmla="*/ 78040 w 494328"/>
                            <a:gd name="connsiteY125" fmla="*/ 97417 h 324036"/>
                            <a:gd name="connsiteX126" fmla="*/ 78040 w 494328"/>
                            <a:gd name="connsiteY126" fmla="*/ 129203 h 324036"/>
                            <a:gd name="connsiteX127" fmla="*/ 46254 w 494328"/>
                            <a:gd name="connsiteY127" fmla="*/ 129203 h 324036"/>
                            <a:gd name="connsiteX128" fmla="*/ 0 w 494328"/>
                            <a:gd name="connsiteY128" fmla="*/ 97417 h 324036"/>
                            <a:gd name="connsiteX129" fmla="*/ 31787 w 494328"/>
                            <a:gd name="connsiteY129" fmla="*/ 97417 h 324036"/>
                            <a:gd name="connsiteX130" fmla="*/ 31787 w 494328"/>
                            <a:gd name="connsiteY130" fmla="*/ 129203 h 324036"/>
                            <a:gd name="connsiteX131" fmla="*/ 0 w 494328"/>
                            <a:gd name="connsiteY131" fmla="*/ 129203 h 324036"/>
                            <a:gd name="connsiteX132" fmla="*/ 323779 w 494328"/>
                            <a:gd name="connsiteY132" fmla="*/ 48708 h 324036"/>
                            <a:gd name="connsiteX133" fmla="*/ 355565 w 494328"/>
                            <a:gd name="connsiteY133" fmla="*/ 48708 h 324036"/>
                            <a:gd name="connsiteX134" fmla="*/ 355565 w 494328"/>
                            <a:gd name="connsiteY134" fmla="*/ 80495 h 324036"/>
                            <a:gd name="connsiteX135" fmla="*/ 323779 w 494328"/>
                            <a:gd name="connsiteY135" fmla="*/ 80495 h 324036"/>
                            <a:gd name="connsiteX136" fmla="*/ 277525 w 494328"/>
                            <a:gd name="connsiteY136" fmla="*/ 48708 h 324036"/>
                            <a:gd name="connsiteX137" fmla="*/ 309311 w 494328"/>
                            <a:gd name="connsiteY137" fmla="*/ 48708 h 324036"/>
                            <a:gd name="connsiteX138" fmla="*/ 309311 w 494328"/>
                            <a:gd name="connsiteY138" fmla="*/ 80495 h 324036"/>
                            <a:gd name="connsiteX139" fmla="*/ 277525 w 494328"/>
                            <a:gd name="connsiteY139" fmla="*/ 80495 h 324036"/>
                            <a:gd name="connsiteX140" fmla="*/ 277525 w 494328"/>
                            <a:gd name="connsiteY140" fmla="*/ 0 h 324036"/>
                            <a:gd name="connsiteX141" fmla="*/ 309311 w 494328"/>
                            <a:gd name="connsiteY141" fmla="*/ 0 h 324036"/>
                            <a:gd name="connsiteX142" fmla="*/ 309311 w 494328"/>
                            <a:gd name="connsiteY142" fmla="*/ 31787 h 324036"/>
                            <a:gd name="connsiteX143" fmla="*/ 277525 w 494328"/>
                            <a:gd name="connsiteY143" fmla="*/ 31787 h 324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</a:cxnLst>
                          <a:rect l="l" t="t" r="r" b="b"/>
                          <a:pathLst>
                            <a:path w="494328" h="324036">
                              <a:moveTo>
                                <a:pt x="277525" y="292250"/>
                              </a:moveTo>
                              <a:lnTo>
                                <a:pt x="309311" y="292250"/>
                              </a:lnTo>
                              <a:lnTo>
                                <a:pt x="309311" y="324036"/>
                              </a:lnTo>
                              <a:lnTo>
                                <a:pt x="277525" y="324036"/>
                              </a:lnTo>
                              <a:close/>
                              <a:moveTo>
                                <a:pt x="323779" y="243541"/>
                              </a:moveTo>
                              <a:lnTo>
                                <a:pt x="355565" y="243541"/>
                              </a:lnTo>
                              <a:lnTo>
                                <a:pt x="355565" y="275328"/>
                              </a:lnTo>
                              <a:lnTo>
                                <a:pt x="323779" y="275328"/>
                              </a:lnTo>
                              <a:close/>
                              <a:moveTo>
                                <a:pt x="277525" y="243541"/>
                              </a:moveTo>
                              <a:lnTo>
                                <a:pt x="309311" y="243541"/>
                              </a:lnTo>
                              <a:lnTo>
                                <a:pt x="309311" y="275328"/>
                              </a:lnTo>
                              <a:lnTo>
                                <a:pt x="277525" y="275328"/>
                              </a:lnTo>
                              <a:close/>
                              <a:moveTo>
                                <a:pt x="370033" y="194833"/>
                              </a:moveTo>
                              <a:lnTo>
                                <a:pt x="401820" y="194833"/>
                              </a:lnTo>
                              <a:lnTo>
                                <a:pt x="401820" y="226620"/>
                              </a:lnTo>
                              <a:lnTo>
                                <a:pt x="370033" y="226620"/>
                              </a:lnTo>
                              <a:close/>
                              <a:moveTo>
                                <a:pt x="323779" y="194833"/>
                              </a:moveTo>
                              <a:lnTo>
                                <a:pt x="355565" y="194833"/>
                              </a:lnTo>
                              <a:lnTo>
                                <a:pt x="355565" y="226620"/>
                              </a:lnTo>
                              <a:lnTo>
                                <a:pt x="323779" y="226620"/>
                              </a:lnTo>
                              <a:close/>
                              <a:moveTo>
                                <a:pt x="277525" y="194833"/>
                              </a:moveTo>
                              <a:lnTo>
                                <a:pt x="309311" y="194833"/>
                              </a:lnTo>
                              <a:lnTo>
                                <a:pt x="309311" y="226620"/>
                              </a:lnTo>
                              <a:lnTo>
                                <a:pt x="277525" y="226620"/>
                              </a:lnTo>
                              <a:close/>
                              <a:moveTo>
                                <a:pt x="231271" y="194833"/>
                              </a:moveTo>
                              <a:lnTo>
                                <a:pt x="263057" y="194833"/>
                              </a:lnTo>
                              <a:lnTo>
                                <a:pt x="263057" y="226620"/>
                              </a:lnTo>
                              <a:lnTo>
                                <a:pt x="231271" y="226620"/>
                              </a:lnTo>
                              <a:close/>
                              <a:moveTo>
                                <a:pt x="185016" y="194833"/>
                              </a:moveTo>
                              <a:lnTo>
                                <a:pt x="216803" y="194833"/>
                              </a:lnTo>
                              <a:lnTo>
                                <a:pt x="216803" y="226620"/>
                              </a:lnTo>
                              <a:lnTo>
                                <a:pt x="185016" y="226620"/>
                              </a:lnTo>
                              <a:close/>
                              <a:moveTo>
                                <a:pt x="138762" y="194833"/>
                              </a:moveTo>
                              <a:lnTo>
                                <a:pt x="170549" y="194833"/>
                              </a:lnTo>
                              <a:lnTo>
                                <a:pt x="170549" y="226620"/>
                              </a:lnTo>
                              <a:lnTo>
                                <a:pt x="138762" y="226620"/>
                              </a:lnTo>
                              <a:close/>
                              <a:moveTo>
                                <a:pt x="92508" y="194833"/>
                              </a:moveTo>
                              <a:lnTo>
                                <a:pt x="124294" y="194833"/>
                              </a:lnTo>
                              <a:lnTo>
                                <a:pt x="124294" y="226620"/>
                              </a:lnTo>
                              <a:lnTo>
                                <a:pt x="92508" y="226620"/>
                              </a:lnTo>
                              <a:close/>
                              <a:moveTo>
                                <a:pt x="46254" y="194833"/>
                              </a:moveTo>
                              <a:lnTo>
                                <a:pt x="78040" y="194833"/>
                              </a:lnTo>
                              <a:lnTo>
                                <a:pt x="78040" y="226620"/>
                              </a:lnTo>
                              <a:lnTo>
                                <a:pt x="46254" y="226620"/>
                              </a:lnTo>
                              <a:close/>
                              <a:moveTo>
                                <a:pt x="0" y="194833"/>
                              </a:moveTo>
                              <a:lnTo>
                                <a:pt x="31787" y="194833"/>
                              </a:lnTo>
                              <a:lnTo>
                                <a:pt x="31787" y="226620"/>
                              </a:lnTo>
                              <a:lnTo>
                                <a:pt x="0" y="226620"/>
                              </a:lnTo>
                              <a:close/>
                              <a:moveTo>
                                <a:pt x="416287" y="170479"/>
                              </a:moveTo>
                              <a:lnTo>
                                <a:pt x="448074" y="170479"/>
                              </a:lnTo>
                              <a:lnTo>
                                <a:pt x="448074" y="202266"/>
                              </a:lnTo>
                              <a:lnTo>
                                <a:pt x="416287" y="202266"/>
                              </a:lnTo>
                              <a:close/>
                              <a:moveTo>
                                <a:pt x="462542" y="146125"/>
                              </a:moveTo>
                              <a:lnTo>
                                <a:pt x="494328" y="146125"/>
                              </a:lnTo>
                              <a:lnTo>
                                <a:pt x="494328" y="177911"/>
                              </a:lnTo>
                              <a:lnTo>
                                <a:pt x="462542" y="177911"/>
                              </a:lnTo>
                              <a:close/>
                              <a:moveTo>
                                <a:pt x="370033" y="146125"/>
                              </a:moveTo>
                              <a:lnTo>
                                <a:pt x="401820" y="146125"/>
                              </a:lnTo>
                              <a:lnTo>
                                <a:pt x="401820" y="177911"/>
                              </a:lnTo>
                              <a:lnTo>
                                <a:pt x="370033" y="177911"/>
                              </a:lnTo>
                              <a:close/>
                              <a:moveTo>
                                <a:pt x="323779" y="146125"/>
                              </a:moveTo>
                              <a:lnTo>
                                <a:pt x="355565" y="146125"/>
                              </a:lnTo>
                              <a:lnTo>
                                <a:pt x="355565" y="177911"/>
                              </a:lnTo>
                              <a:lnTo>
                                <a:pt x="323779" y="177911"/>
                              </a:lnTo>
                              <a:close/>
                              <a:moveTo>
                                <a:pt x="277525" y="146125"/>
                              </a:moveTo>
                              <a:lnTo>
                                <a:pt x="309311" y="146125"/>
                              </a:lnTo>
                              <a:lnTo>
                                <a:pt x="309311" y="177911"/>
                              </a:lnTo>
                              <a:lnTo>
                                <a:pt x="277525" y="177911"/>
                              </a:lnTo>
                              <a:close/>
                              <a:moveTo>
                                <a:pt x="231271" y="146125"/>
                              </a:moveTo>
                              <a:lnTo>
                                <a:pt x="263057" y="146125"/>
                              </a:lnTo>
                              <a:lnTo>
                                <a:pt x="263057" y="177911"/>
                              </a:lnTo>
                              <a:lnTo>
                                <a:pt x="231271" y="177911"/>
                              </a:lnTo>
                              <a:close/>
                              <a:moveTo>
                                <a:pt x="185016" y="146125"/>
                              </a:moveTo>
                              <a:lnTo>
                                <a:pt x="216803" y="146125"/>
                              </a:lnTo>
                              <a:lnTo>
                                <a:pt x="216803" y="177911"/>
                              </a:lnTo>
                              <a:lnTo>
                                <a:pt x="185016" y="177911"/>
                              </a:lnTo>
                              <a:close/>
                              <a:moveTo>
                                <a:pt x="138762" y="146125"/>
                              </a:moveTo>
                              <a:lnTo>
                                <a:pt x="170549" y="146125"/>
                              </a:lnTo>
                              <a:lnTo>
                                <a:pt x="170549" y="177911"/>
                              </a:lnTo>
                              <a:lnTo>
                                <a:pt x="138762" y="177911"/>
                              </a:lnTo>
                              <a:close/>
                              <a:moveTo>
                                <a:pt x="92508" y="146125"/>
                              </a:moveTo>
                              <a:lnTo>
                                <a:pt x="124294" y="146125"/>
                              </a:lnTo>
                              <a:lnTo>
                                <a:pt x="124294" y="177911"/>
                              </a:lnTo>
                              <a:lnTo>
                                <a:pt x="92508" y="177911"/>
                              </a:lnTo>
                              <a:close/>
                              <a:moveTo>
                                <a:pt x="46254" y="146125"/>
                              </a:moveTo>
                              <a:lnTo>
                                <a:pt x="78040" y="146125"/>
                              </a:lnTo>
                              <a:lnTo>
                                <a:pt x="78040" y="177911"/>
                              </a:lnTo>
                              <a:lnTo>
                                <a:pt x="46254" y="177911"/>
                              </a:lnTo>
                              <a:close/>
                              <a:moveTo>
                                <a:pt x="0" y="146125"/>
                              </a:moveTo>
                              <a:lnTo>
                                <a:pt x="31787" y="146125"/>
                              </a:lnTo>
                              <a:lnTo>
                                <a:pt x="31787" y="177911"/>
                              </a:lnTo>
                              <a:lnTo>
                                <a:pt x="0" y="177911"/>
                              </a:lnTo>
                              <a:close/>
                              <a:moveTo>
                                <a:pt x="416287" y="121771"/>
                              </a:moveTo>
                              <a:lnTo>
                                <a:pt x="448074" y="121771"/>
                              </a:lnTo>
                              <a:lnTo>
                                <a:pt x="448074" y="153557"/>
                              </a:lnTo>
                              <a:lnTo>
                                <a:pt x="416287" y="153557"/>
                              </a:lnTo>
                              <a:close/>
                              <a:moveTo>
                                <a:pt x="370033" y="97417"/>
                              </a:moveTo>
                              <a:lnTo>
                                <a:pt x="401820" y="97417"/>
                              </a:lnTo>
                              <a:lnTo>
                                <a:pt x="401820" y="129203"/>
                              </a:lnTo>
                              <a:lnTo>
                                <a:pt x="370033" y="129203"/>
                              </a:lnTo>
                              <a:close/>
                              <a:moveTo>
                                <a:pt x="323779" y="97417"/>
                              </a:moveTo>
                              <a:lnTo>
                                <a:pt x="355565" y="97417"/>
                              </a:lnTo>
                              <a:lnTo>
                                <a:pt x="355565" y="129203"/>
                              </a:lnTo>
                              <a:lnTo>
                                <a:pt x="323779" y="129203"/>
                              </a:lnTo>
                              <a:close/>
                              <a:moveTo>
                                <a:pt x="277525" y="97417"/>
                              </a:moveTo>
                              <a:lnTo>
                                <a:pt x="309311" y="97417"/>
                              </a:lnTo>
                              <a:lnTo>
                                <a:pt x="309311" y="129203"/>
                              </a:lnTo>
                              <a:lnTo>
                                <a:pt x="277525" y="129203"/>
                              </a:lnTo>
                              <a:close/>
                              <a:moveTo>
                                <a:pt x="231271" y="97417"/>
                              </a:moveTo>
                              <a:lnTo>
                                <a:pt x="263057" y="97417"/>
                              </a:lnTo>
                              <a:lnTo>
                                <a:pt x="263057" y="129203"/>
                              </a:lnTo>
                              <a:lnTo>
                                <a:pt x="231271" y="129203"/>
                              </a:lnTo>
                              <a:close/>
                              <a:moveTo>
                                <a:pt x="185016" y="97417"/>
                              </a:moveTo>
                              <a:lnTo>
                                <a:pt x="216803" y="97417"/>
                              </a:lnTo>
                              <a:lnTo>
                                <a:pt x="216803" y="129203"/>
                              </a:lnTo>
                              <a:lnTo>
                                <a:pt x="185016" y="129203"/>
                              </a:lnTo>
                              <a:close/>
                              <a:moveTo>
                                <a:pt x="138762" y="97417"/>
                              </a:moveTo>
                              <a:lnTo>
                                <a:pt x="170549" y="97417"/>
                              </a:lnTo>
                              <a:lnTo>
                                <a:pt x="170549" y="129203"/>
                              </a:lnTo>
                              <a:lnTo>
                                <a:pt x="138762" y="129203"/>
                              </a:lnTo>
                              <a:close/>
                              <a:moveTo>
                                <a:pt x="92508" y="97417"/>
                              </a:moveTo>
                              <a:lnTo>
                                <a:pt x="124294" y="97417"/>
                              </a:lnTo>
                              <a:lnTo>
                                <a:pt x="124294" y="129203"/>
                              </a:lnTo>
                              <a:lnTo>
                                <a:pt x="92508" y="129203"/>
                              </a:lnTo>
                              <a:close/>
                              <a:moveTo>
                                <a:pt x="46254" y="97417"/>
                              </a:moveTo>
                              <a:lnTo>
                                <a:pt x="78040" y="97417"/>
                              </a:lnTo>
                              <a:lnTo>
                                <a:pt x="78040" y="129203"/>
                              </a:lnTo>
                              <a:lnTo>
                                <a:pt x="46254" y="129203"/>
                              </a:lnTo>
                              <a:close/>
                              <a:moveTo>
                                <a:pt x="0" y="97417"/>
                              </a:moveTo>
                              <a:lnTo>
                                <a:pt x="31787" y="97417"/>
                              </a:lnTo>
                              <a:lnTo>
                                <a:pt x="31787" y="129203"/>
                              </a:lnTo>
                              <a:lnTo>
                                <a:pt x="0" y="129203"/>
                              </a:lnTo>
                              <a:close/>
                              <a:moveTo>
                                <a:pt x="323779" y="48708"/>
                              </a:moveTo>
                              <a:lnTo>
                                <a:pt x="355565" y="48708"/>
                              </a:lnTo>
                              <a:lnTo>
                                <a:pt x="355565" y="80495"/>
                              </a:lnTo>
                              <a:lnTo>
                                <a:pt x="323779" y="80495"/>
                              </a:lnTo>
                              <a:close/>
                              <a:moveTo>
                                <a:pt x="277525" y="48708"/>
                              </a:moveTo>
                              <a:lnTo>
                                <a:pt x="309311" y="48708"/>
                              </a:lnTo>
                              <a:lnTo>
                                <a:pt x="309311" y="80495"/>
                              </a:lnTo>
                              <a:lnTo>
                                <a:pt x="277525" y="80495"/>
                              </a:lnTo>
                              <a:close/>
                              <a:moveTo>
                                <a:pt x="277525" y="0"/>
                              </a:moveTo>
                              <a:lnTo>
                                <a:pt x="309311" y="0"/>
                              </a:lnTo>
                              <a:lnTo>
                                <a:pt x="309311" y="31787"/>
                              </a:lnTo>
                              <a:lnTo>
                                <a:pt x="277525" y="317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62" o:spid="_x0000_s1026" o:spt="100" style="position:absolute;left:0pt;margin-left:213.65pt;margin-top:8.8pt;height:30.95pt;width:47pt;z-index:251658240;v-text-anchor:middle;mso-width-relative:page;mso-height-relative:page;" fillcolor="#5B9BD5 [3204]" filled="t" stroked="f" coordsize="494328,324036" o:gfxdata="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" path="m277525,292250l309311,292250,309311,324036,277525,324036xm323779,243541l355565,243541,355565,275328,323779,275328xm277525,243541l309311,243541,309311,275328,277525,275328xm370033,194833l401820,194833,401820,226620,370033,226620xm323779,194833l355565,194833,355565,226620,323779,226620xm277525,194833l309311,194833,309311,226620,277525,226620xm231271,194833l263057,194833,263057,226620,231271,226620xm185016,194833l216803,194833,216803,226620,185016,226620xm138762,194833l170549,194833,170549,226620,138762,226620xm92508,194833l124294,194833,124294,226620,92508,226620xm46254,194833l78040,194833,78040,226620,46254,226620xm0,194833l31787,194833,31787,226620,0,226620xm416287,170479l448074,170479,448074,202266,416287,202266xm462542,146125l494328,146125,494328,177911,462542,177911xm370033,146125l401820,146125,401820,177911,370033,177911xm323779,146125l355565,146125,355565,177911,323779,177911xm277525,146125l309311,146125,309311,177911,277525,177911xm231271,146125l263057,146125,263057,177911,231271,177911xm185016,146125l216803,146125,216803,177911,185016,177911xm138762,146125l170549,146125,170549,177911,138762,177911xm92508,146125l124294,146125,124294,177911,92508,177911xm46254,146125l78040,146125,78040,177911,46254,177911xm0,146125l31787,146125,31787,177911,0,177911xm416287,121771l448074,121771,448074,153557,416287,153557xm370033,97417l401820,97417,401820,129203,370033,129203xm323779,97417l355565,97417,355565,129203,323779,129203xm277525,97417l309311,97417,309311,129203,277525,129203xm231271,97417l263057,97417,263057,129203,231271,129203xm185016,97417l216803,97417,216803,129203,185016,129203xm138762,97417l170549,97417,170549,129203,138762,129203xm92508,97417l124294,97417,124294,129203,92508,129203xm46254,97417l78040,97417,78040,129203,46254,129203xm0,97417l31787,97417,31787,129203,0,129203xm323779,48708l355565,48708,355565,80495,323779,80495xm277525,48708l309311,48708,309311,80495,277525,80495xm277525,0l309311,0,309311,31787,277525,31787xe">
                <v:path o:connectlocs="335110,354507;373492,354507;373492,393065;335110,393065;390962,295422;429343,295422;429343,333980;390962,333980;335110,295422;373492,295422;373492,333980;335110,333980;446814,236338;485196,236338;485196,274896;446814,274896;390962,236338;429343,236338;429343,274896;390962,274896;335110,236338;373492,236338;373492,274896;335110,274896;279259,236338;317640,236338;317640,274896;279259,274896;223406,236338;261789,236338;261789,274896;223406,274896;167554,236338;205937,236338;205937,274896;167554,274896;111703,236338;150084,236338;150084,274896;111703,274896;55851,236338;94233,236338;94233,274896;55851,274896;0,236338;38382,236338;38382,274896;0,274896;502665,206795;541048,206795;541048,245354;502665,245354;558518,177253;596900,177253;596900,215811;558518,215811;446814,177253;485196,177253;485196,215811;446814,215811;390962,177253;429343,177253;429343,215811;390962,215811;335110,177253;373492,177253;373492,215811;335110,215811;279259,177253;317640,177253;317640,215811;279259,215811;223406,177253;261789,177253;261789,215811;223406,215811;167554,177253;205937,177253;205937,215811;167554,215811;111703,177253;150084,177253;150084,215811;111703,215811;55851,177253;94233,177253;94233,215811;55851,215811;0,177253;38382,177253;38382,215811;0,215811;502665,147711;541048,147711;541048,186269;502665,186269;446814,118169;485196,118169;485196,156726;446814,156726;390962,118169;429343,118169;429343,156726;390962,156726;335110,118169;373492,118169;373492,156726;335110,156726;279259,118169;317640,118169;317640,156726;279259,156726;223406,118169;261789,118169;261789,156726;223406,156726;167554,118169;205937,118169;205937,156726;167554,156726;111703,118169;150084,118169;150084,156726;111703,156726;55851,118169;94233,118169;94233,156726;55851,156726;0,118169;38382,118169;38382,156726;0,156726;390962,59084;429343,59084;429343,97642;390962,97642;335110,59084;373492,59084;373492,97642;335110,97642;335110,0;373492,0;373492,38558;335110,3855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面向控制、面向状态、面向数据          面向对象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面向数据结构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度量方法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67E9B"/>
    <w:multiLevelType w:val="singleLevel"/>
    <w:tmpl w:val="FFB67E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17AA4"/>
    <w:rsid w:val="0E417AA4"/>
    <w:rsid w:val="1E9D0FFF"/>
    <w:rsid w:val="6D535020"/>
    <w:rsid w:val="6D9E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2018-05-15T06:50:00Z</dcterms:created>
  <dc:creator>可乐</dc:creator>
  <cp:lastModifiedBy>可乐</cp:lastModifiedBy>
  <dcterms:modified xsi:type="dcterms:W3CDTF">2018-05-15T07:57:43Z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