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项目简介：项目定义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文档编写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校验上交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项目计划：</w:t>
      </w:r>
      <w:r>
        <w:rPr>
          <w:rFonts w:hint="eastAsia"/>
          <w:lang w:val="en-US" w:eastAsia="zh-CN"/>
        </w:rPr>
        <w:tab/>
        <w:t>（项目组织结构）OBS图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（工作分解结构）WBS图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计划修订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可行性分析：技术可行性分析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  <w:r>
        <w:rPr>
          <w:rFonts w:hint="eastAsia"/>
          <w:lang w:val="en-US" w:eastAsia="zh-CN"/>
        </w:rPr>
        <w:tab/>
        <w:t>用户需求访谈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需求建模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层次方框图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界面初步设计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  <w:bookmarkStart w:id="0" w:name="_GoBack"/>
      <w:bookmarkEnd w:id="0"/>
      <w:r>
        <w:rPr>
          <w:rFonts w:hint="eastAsia"/>
          <w:lang w:val="en-US" w:eastAsia="zh-CN"/>
        </w:rPr>
        <w:t>编写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0A42"/>
    <w:multiLevelType w:val="singleLevel"/>
    <w:tmpl w:val="16530A42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05F46"/>
    <w:rsid w:val="0BFA5AE9"/>
    <w:rsid w:val="30B1617B"/>
    <w:rsid w:val="59756B39"/>
    <w:rsid w:val="6D535020"/>
    <w:rsid w:val="7D4C5D12"/>
    <w:rsid w:val="7F0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2018-05-02T12:24:00Z</dcterms:created>
  <dc:creator>可乐</dc:creator>
  <cp:lastModifiedBy>可乐</cp:lastModifiedBy>
  <dcterms:modified xsi:type="dcterms:W3CDTF">2018-05-02T12:46:59Z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