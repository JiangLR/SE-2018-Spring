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25" w:beforeLines="200" w:after="313" w:afterLines="1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40"/>
          <w:szCs w:val="40"/>
          <w:lang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会议纪要</w:t>
      </w: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2018.3.23      上午8:00</w:t>
            </w:r>
          </w:p>
        </w:tc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图书馆一楼讨论区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陈佳敏、徐毓茜、江亮儒、马益亮</w:t>
            </w:r>
          </w:p>
        </w:tc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徐毓茜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四人在本次任务中的分工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四人在总项目中的模块分工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谁是配置管理员</w:t>
            </w:r>
            <w:bookmarkStart w:id="0" w:name="_GoBack"/>
            <w:bookmarkEnd w:id="0"/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总分工：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江亮儒：负责前端开发和负责实现前端和服务器端的连接操作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文档技术完善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800" w:firstLineChars="400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马益亮：负责数据库和服务器端的连接操作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文档技术完善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440" w:leftChars="400" w:right="0" w:hanging="1600" w:hangingChars="800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徐毓茜 / 陈佳敏：负责数据库的结构设计，前端UI设计，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网络协议的学习，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各种word和ppt的编写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本次分工：徐毓茜：模板查找，项目计划报告修改，可行性分析报告修改，文档最终审核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   陈佳敏：ppt修改完善，最终审核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2600" w:right="0" w:rightChars="0" w:hanging="2600" w:hangingChars="130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      江亮儒、马益亮： 甘特图，WBS图，OBS图项目计划、可行性分析报告的技术相关完善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配置管理员：江亮儒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注：江亮儒、马益亮为组内主要技术支撑人员，平时主要任务体现在技术方面的努力学习。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   之后的任务分配会更为细化。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近期安排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继续进行与任务相关的模块学习，保持进度。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江亮儒：vue.js   node.js的相关学习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马益亮:  node.js  mysql的相关学习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陈佳敏：rp界面设计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徐毓茜： 网络协议着手学习</w:t>
            </w:r>
          </w:p>
        </w:tc>
      </w:tr>
    </w:tbl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6B2427"/>
    <w:multiLevelType w:val="singleLevel"/>
    <w:tmpl w:val="C46B24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76E3978"/>
    <w:multiLevelType w:val="singleLevel"/>
    <w:tmpl w:val="E76E39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712FEB"/>
    <w:rsid w:val="03BE1050"/>
    <w:rsid w:val="06493F01"/>
    <w:rsid w:val="06AA2E58"/>
    <w:rsid w:val="0DF703C0"/>
    <w:rsid w:val="117F2A4E"/>
    <w:rsid w:val="128C481A"/>
    <w:rsid w:val="14D52A93"/>
    <w:rsid w:val="15601203"/>
    <w:rsid w:val="19B15618"/>
    <w:rsid w:val="1ED70EF0"/>
    <w:rsid w:val="1F361E4B"/>
    <w:rsid w:val="1FE26790"/>
    <w:rsid w:val="2C1B3595"/>
    <w:rsid w:val="30C977F1"/>
    <w:rsid w:val="31515433"/>
    <w:rsid w:val="34DF0F01"/>
    <w:rsid w:val="34E746F6"/>
    <w:rsid w:val="3BCD37BB"/>
    <w:rsid w:val="3D7E6152"/>
    <w:rsid w:val="3F813E4E"/>
    <w:rsid w:val="3FEE169C"/>
    <w:rsid w:val="40904E80"/>
    <w:rsid w:val="41A448B2"/>
    <w:rsid w:val="46DD054F"/>
    <w:rsid w:val="47612B34"/>
    <w:rsid w:val="4EAF27FD"/>
    <w:rsid w:val="54340A92"/>
    <w:rsid w:val="5612336E"/>
    <w:rsid w:val="56775D80"/>
    <w:rsid w:val="57115D3C"/>
    <w:rsid w:val="5B5D7092"/>
    <w:rsid w:val="5D712FEB"/>
    <w:rsid w:val="7616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  <w:lang w:eastAsia="en-US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6"/>
    <w:qFormat/>
    <w:uiPriority w:val="0"/>
    <w:pPr>
      <w:keepNext w:val="0"/>
      <w:keepLines w:val="0"/>
      <w:widowControl/>
      <w:suppressLineNumbers w:val="0"/>
      <w:spacing w:before="0" w:beforeAutospacing="0" w:after="240" w:afterAutospacing="0"/>
      <w:ind w:left="0" w:right="0"/>
      <w:jc w:val="left"/>
    </w:pPr>
    <w:rPr>
      <w:rFonts w:ascii="Arial" w:hAnsi="Arial" w:eastAsia="宋体" w:cs="Times New Roman"/>
      <w:kern w:val="0"/>
      <w:sz w:val="20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正文文本 Char"/>
    <w:basedOn w:val="3"/>
    <w:link w:val="2"/>
    <w:qFormat/>
    <w:uiPriority w:val="0"/>
    <w:rPr>
      <w:rFonts w:hint="default" w:ascii="Arial" w:hAnsi="Arial" w:cs="Arial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%20world\AppData\Roaming\Kingsoft\wps\addons\pool\win-i386\knewfileres_1.0.0.1\wps\2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2.docx</Template>
  <Pages>1</Pages>
  <Words>105</Words>
  <Characters>105</Characters>
  <Lines>0</Lines>
  <Paragraphs>0</Paragraphs>
  <TotalTime>0</TotalTime>
  <ScaleCrop>false</ScaleCrop>
  <LinksUpToDate>false</LinksUpToDate>
  <CharactersWithSpaces>105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2018-03-24T11:46:00Z</dcterms:created>
  <dc:creator>可乐</dc:creator>
  <cp:lastModifiedBy>可乐</cp:lastModifiedBy>
  <dcterms:modified xsi:type="dcterms:W3CDTF">2018-05-19T05:40:24Z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